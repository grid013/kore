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EA10" w14:textId="00E47D59" w:rsidR="00C84C88" w:rsidRDefault="00C84C88">
      <w:pPr>
        <w:pStyle w:val="ContactInfo"/>
      </w:pPr>
      <w:r>
        <w:t>Newcastle</w:t>
      </w:r>
    </w:p>
    <w:p w14:paraId="726ED3FA" w14:textId="12C7C0FF" w:rsidR="00422F3E" w:rsidRDefault="00C84C88">
      <w:pPr>
        <w:pStyle w:val="ContactInfo"/>
      </w:pPr>
      <w:r>
        <w:t xml:space="preserve"> Telephone:07766921291</w:t>
      </w:r>
    </w:p>
    <w:p w14:paraId="1216DB16" w14:textId="76DE8E65" w:rsidR="00422F3E" w:rsidRDefault="00C84C88" w:rsidP="00C84C88">
      <w:pPr>
        <w:pStyle w:val="Email"/>
      </w:pPr>
      <w:r>
        <w:t>Email:gridikore42@gmail.com</w:t>
      </w:r>
    </w:p>
    <w:p w14:paraId="11DF870E" w14:textId="7DB7AE8E" w:rsidR="00422F3E" w:rsidRDefault="00C84C88">
      <w:pPr>
        <w:pStyle w:val="Name"/>
      </w:pPr>
      <w:r>
        <w:t>Gridi kore</w:t>
      </w:r>
    </w:p>
    <w:tbl>
      <w:tblPr>
        <w:tblStyle w:val="ResumeTable"/>
        <w:tblW w:w="4719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980"/>
        <w:gridCol w:w="7534"/>
      </w:tblGrid>
      <w:tr w:rsidR="00422F3E" w14:paraId="1D3DBFDF" w14:textId="77777777" w:rsidTr="00392547">
        <w:tc>
          <w:tcPr>
            <w:tcW w:w="1980" w:type="dxa"/>
            <w:tcMar>
              <w:right w:w="475" w:type="dxa"/>
            </w:tcMar>
          </w:tcPr>
          <w:p w14:paraId="474CD012" w14:textId="5A702579" w:rsidR="00422F3E" w:rsidRDefault="00422F3E">
            <w:pPr>
              <w:pStyle w:val="Heading1"/>
              <w:outlineLvl w:val="0"/>
            </w:pPr>
          </w:p>
        </w:tc>
        <w:tc>
          <w:tcPr>
            <w:tcW w:w="7534" w:type="dxa"/>
          </w:tcPr>
          <w:p w14:paraId="68D70DEA" w14:textId="58E5443F" w:rsidR="00422F3E" w:rsidRDefault="00422F3E">
            <w:pPr>
              <w:pStyle w:val="ResumeText"/>
            </w:pPr>
          </w:p>
        </w:tc>
      </w:tr>
      <w:tr w:rsidR="00422F3E" w14:paraId="19BB22AD" w14:textId="77777777" w:rsidTr="00392547">
        <w:tc>
          <w:tcPr>
            <w:tcW w:w="1980" w:type="dxa"/>
            <w:tcMar>
              <w:right w:w="475" w:type="dxa"/>
            </w:tcMar>
          </w:tcPr>
          <w:p w14:paraId="64F69D22" w14:textId="77777777" w:rsidR="00422F3E" w:rsidRDefault="00C85AF0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534" w:type="dxa"/>
          </w:tcPr>
          <w:p w14:paraId="0A999D60" w14:textId="77777777" w:rsidR="00422F3E" w:rsidRDefault="003D08EC">
            <w:pPr>
              <w:pStyle w:val="ResumeText"/>
            </w:pPr>
            <w:r>
              <w:t>Costumer service skills</w:t>
            </w:r>
          </w:p>
          <w:p w14:paraId="2A7A95CC" w14:textId="7F67870D" w:rsidR="003D08EC" w:rsidRDefault="003D08EC">
            <w:pPr>
              <w:pStyle w:val="ResumeText"/>
            </w:pPr>
            <w:r>
              <w:t>Inventory</w:t>
            </w:r>
          </w:p>
          <w:p w14:paraId="0B1AACB3" w14:textId="77777777" w:rsidR="003D08EC" w:rsidRDefault="003D08EC">
            <w:pPr>
              <w:pStyle w:val="ResumeText"/>
            </w:pPr>
            <w:r>
              <w:t>Picker and packer</w:t>
            </w:r>
          </w:p>
          <w:p w14:paraId="4E8ADC2F" w14:textId="77777777" w:rsidR="003D08EC" w:rsidRDefault="003D08EC">
            <w:pPr>
              <w:pStyle w:val="ResumeText"/>
            </w:pPr>
            <w:r>
              <w:t>Sorting and scheduling experience</w:t>
            </w:r>
          </w:p>
          <w:p w14:paraId="356D7023" w14:textId="77777777" w:rsidR="003D08EC" w:rsidRDefault="003D08EC">
            <w:pPr>
              <w:pStyle w:val="ResumeText"/>
            </w:pPr>
            <w:r>
              <w:t>Data entry</w:t>
            </w:r>
          </w:p>
          <w:p w14:paraId="204C3A45" w14:textId="77777777" w:rsidR="003D08EC" w:rsidRDefault="003D08EC">
            <w:pPr>
              <w:pStyle w:val="ResumeText"/>
            </w:pPr>
            <w:r>
              <w:t>Microsoft office package</w:t>
            </w:r>
          </w:p>
          <w:p w14:paraId="13D2A11B" w14:textId="77777777" w:rsidR="003D08EC" w:rsidRDefault="003D08EC">
            <w:pPr>
              <w:pStyle w:val="ResumeText"/>
            </w:pPr>
            <w:r>
              <w:t>Organizational skills</w:t>
            </w:r>
          </w:p>
          <w:p w14:paraId="6E16EBA8" w14:textId="500C0EFA" w:rsidR="003D08EC" w:rsidRDefault="003D08EC">
            <w:pPr>
              <w:pStyle w:val="ResumeText"/>
            </w:pPr>
            <w:r>
              <w:t>Outlook</w:t>
            </w:r>
          </w:p>
          <w:p w14:paraId="5D5097CF" w14:textId="77777777" w:rsidR="003D08EC" w:rsidRDefault="00547493">
            <w:pPr>
              <w:pStyle w:val="ResumeText"/>
            </w:pPr>
            <w:proofErr w:type="spellStart"/>
            <w:r>
              <w:t>Bookeeper</w:t>
            </w:r>
            <w:proofErr w:type="spellEnd"/>
          </w:p>
          <w:p w14:paraId="1C3D90E5" w14:textId="01245FCE" w:rsidR="00547493" w:rsidRDefault="00547493">
            <w:pPr>
              <w:pStyle w:val="ResumeText"/>
            </w:pPr>
            <w:r>
              <w:t>Economy</w:t>
            </w:r>
          </w:p>
          <w:p w14:paraId="3C4A41BC" w14:textId="0921515A" w:rsidR="00547493" w:rsidRDefault="00547493">
            <w:pPr>
              <w:pStyle w:val="ResumeText"/>
            </w:pPr>
            <w:r>
              <w:t>Finance</w:t>
            </w:r>
          </w:p>
          <w:p w14:paraId="5E3A9A79" w14:textId="3AE23605" w:rsidR="008C690F" w:rsidRDefault="008C690F">
            <w:pPr>
              <w:pStyle w:val="ResumeText"/>
            </w:pPr>
            <w:r>
              <w:t>Albanian native language</w:t>
            </w:r>
          </w:p>
          <w:p w14:paraId="133F2EBE" w14:textId="30FA580B" w:rsidR="008C690F" w:rsidRDefault="008C690F">
            <w:pPr>
              <w:pStyle w:val="ResumeText"/>
            </w:pPr>
            <w:r>
              <w:t>Italian good</w:t>
            </w:r>
            <w:r w:rsidR="006342FE">
              <w:t xml:space="preserve"> communication and writing</w:t>
            </w:r>
            <w:r>
              <w:t xml:space="preserve"> kn</w:t>
            </w:r>
            <w:r w:rsidR="006342FE">
              <w:t>owledges</w:t>
            </w:r>
          </w:p>
          <w:p w14:paraId="0F106C4D" w14:textId="4BD36309" w:rsidR="006342FE" w:rsidRDefault="006342FE">
            <w:pPr>
              <w:pStyle w:val="ResumeText"/>
            </w:pPr>
            <w:r>
              <w:t>English B2</w:t>
            </w:r>
          </w:p>
          <w:p w14:paraId="63F71A5C" w14:textId="48994DCB" w:rsidR="00547493" w:rsidRDefault="00547493">
            <w:pPr>
              <w:pStyle w:val="ResumeText"/>
            </w:pPr>
          </w:p>
        </w:tc>
      </w:tr>
      <w:tr w:rsidR="00422F3E" w14:paraId="0AD080F3" w14:textId="77777777" w:rsidTr="00392547">
        <w:tc>
          <w:tcPr>
            <w:tcW w:w="1980" w:type="dxa"/>
            <w:tcMar>
              <w:right w:w="475" w:type="dxa"/>
            </w:tcMar>
          </w:tcPr>
          <w:p w14:paraId="3B2E05DD" w14:textId="77777777" w:rsidR="00422F3E" w:rsidRDefault="00C85AF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534" w:type="dxa"/>
          </w:tcPr>
          <w:p w14:paraId="6FA3BFE8" w14:textId="5FC423AA" w:rsidR="00422F3E" w:rsidRDefault="0008208B">
            <w:pPr>
              <w:pStyle w:val="Heading2"/>
              <w:outlineLvl w:val="1"/>
            </w:pPr>
            <w:r>
              <w:t>pIRACI CONSTR</w:t>
            </w:r>
            <w:r w:rsidR="006342FE">
              <w:t>u</w:t>
            </w:r>
            <w:r>
              <w:t>C</w:t>
            </w:r>
            <w:r w:rsidR="006342FE">
              <w:t>t</w:t>
            </w:r>
            <w:r>
              <w:t>ION,</w:t>
            </w:r>
            <w:r w:rsidR="00AE46E1">
              <w:t xml:space="preserve"> </w:t>
            </w:r>
            <w:r>
              <w:t>tirana albania</w:t>
            </w:r>
          </w:p>
          <w:p w14:paraId="78061233" w14:textId="730BB421" w:rsidR="00422F3E" w:rsidRDefault="0008208B">
            <w:pPr>
              <w:pStyle w:val="ResumeText"/>
            </w:pPr>
            <w:r>
              <w:t>2014-2016</w:t>
            </w:r>
          </w:p>
          <w:p w14:paraId="230A452F" w14:textId="5C0CE4D4" w:rsidR="00727CD3" w:rsidRDefault="00727CD3">
            <w:pPr>
              <w:pStyle w:val="ResumeText"/>
            </w:pPr>
          </w:p>
          <w:p w14:paraId="75B3812A" w14:textId="4C610AD7" w:rsidR="00727CD3" w:rsidRDefault="00727CD3">
            <w:pPr>
              <w:pStyle w:val="ResumeText"/>
            </w:pPr>
            <w:r>
              <w:t xml:space="preserve">My duties as a project manager started with taking the projection designed by the </w:t>
            </w:r>
            <w:proofErr w:type="spellStart"/>
            <w:r>
              <w:t>architect,analysing</w:t>
            </w:r>
            <w:proofErr w:type="spellEnd"/>
            <w:r>
              <w:t xml:space="preserve"> the </w:t>
            </w:r>
            <w:proofErr w:type="spellStart"/>
            <w:r>
              <w:t>project,scheduling</w:t>
            </w:r>
            <w:proofErr w:type="spellEnd"/>
            <w:r>
              <w:t xml:space="preserve"> and coordinating the tasks between other departments that everything went according to the work </w:t>
            </w:r>
            <w:proofErr w:type="spellStart"/>
            <w:r>
              <w:t>plan.My</w:t>
            </w:r>
            <w:proofErr w:type="spellEnd"/>
            <w:r>
              <w:t xml:space="preserve"> main </w:t>
            </w:r>
            <w:proofErr w:type="spellStart"/>
            <w:r>
              <w:t>responsability</w:t>
            </w:r>
            <w:proofErr w:type="spellEnd"/>
            <w:r>
              <w:t xml:space="preserve"> was the every </w:t>
            </w:r>
            <w:proofErr w:type="spellStart"/>
            <w:r>
              <w:t>prt</w:t>
            </w:r>
            <w:proofErr w:type="spellEnd"/>
            <w:r>
              <w:t xml:space="preserve"> of the work plan </w:t>
            </w:r>
            <w:proofErr w:type="spellStart"/>
            <w:r>
              <w:t>runned</w:t>
            </w:r>
            <w:proofErr w:type="spellEnd"/>
            <w:r>
              <w:t xml:space="preserve"> smoothly until the project went to the department of </w:t>
            </w:r>
            <w:proofErr w:type="spellStart"/>
            <w:r>
              <w:t>assembly.cooperation</w:t>
            </w:r>
            <w:proofErr w:type="spellEnd"/>
            <w:r>
              <w:t xml:space="preserve"> ,positive environment and good energy</w:t>
            </w:r>
            <w:r w:rsidR="008C690F">
              <w:t xml:space="preserve"> altogether are some of my best skills in a group project.</w:t>
            </w:r>
          </w:p>
          <w:p w14:paraId="6B5E8C33" w14:textId="11A94BC9" w:rsidR="00AE46E1" w:rsidRDefault="00AE46E1">
            <w:pPr>
              <w:pStyle w:val="ResumeText"/>
            </w:pPr>
          </w:p>
          <w:p w14:paraId="36FE2883" w14:textId="77777777" w:rsidR="00AE46E1" w:rsidRDefault="00AE46E1">
            <w:pPr>
              <w:pStyle w:val="ResumeText"/>
            </w:pPr>
          </w:p>
          <w:p w14:paraId="648F8C15" w14:textId="77777777" w:rsidR="0008208B" w:rsidRDefault="0008208B">
            <w:pPr>
              <w:pStyle w:val="ResumeText"/>
            </w:pPr>
          </w:p>
          <w:p w14:paraId="2939803B" w14:textId="7C88319E" w:rsidR="00422F3E" w:rsidRDefault="00647D9A">
            <w:pPr>
              <w:pStyle w:val="Heading2"/>
              <w:outlineLvl w:val="1"/>
            </w:pPr>
            <w:r>
              <w:t>Isb const</w:t>
            </w:r>
            <w:r w:rsidR="006342FE">
              <w:t>ru</w:t>
            </w:r>
            <w:r>
              <w:t>c</w:t>
            </w:r>
            <w:r w:rsidR="006342FE">
              <w:t>t</w:t>
            </w:r>
            <w:r>
              <w:t>ion,tirana albania</w:t>
            </w:r>
          </w:p>
          <w:p w14:paraId="1DF93133" w14:textId="029E8DFF" w:rsidR="00422F3E" w:rsidRDefault="00647D9A">
            <w:pPr>
              <w:pStyle w:val="ResumeText"/>
            </w:pPr>
            <w:r>
              <w:t>2016-2018</w:t>
            </w:r>
          </w:p>
          <w:p w14:paraId="44D917AA" w14:textId="187C4788" w:rsidR="00422F3E" w:rsidRDefault="008C690F">
            <w:pPr>
              <w:pStyle w:val="ResumeText"/>
            </w:pPr>
            <w:r>
              <w:lastRenderedPageBreak/>
              <w:t xml:space="preserve">My duties in the position of a project manager was controlling of the quality of the ultimate </w:t>
            </w:r>
            <w:proofErr w:type="spellStart"/>
            <w:r>
              <w:t>product.Also</w:t>
            </w:r>
            <w:proofErr w:type="spellEnd"/>
            <w:r>
              <w:t xml:space="preserve"> trying to upskill myself on finding </w:t>
            </w:r>
            <w:proofErr w:type="spellStart"/>
            <w:r>
              <w:t>better,easier</w:t>
            </w:r>
            <w:proofErr w:type="spellEnd"/>
            <w:r>
              <w:t xml:space="preserve"> ways for the final </w:t>
            </w:r>
            <w:proofErr w:type="spellStart"/>
            <w:r>
              <w:t>result,to</w:t>
            </w:r>
            <w:proofErr w:type="spellEnd"/>
            <w:r>
              <w:t xml:space="preserve"> be the best in Albanian manufacture.</w:t>
            </w:r>
          </w:p>
          <w:p w14:paraId="2465C58D" w14:textId="77777777" w:rsidR="00D60AE2" w:rsidRDefault="00D60AE2">
            <w:pPr>
              <w:pStyle w:val="ResumeText"/>
            </w:pPr>
          </w:p>
          <w:p w14:paraId="7BE13C3A" w14:textId="7FDE1CC4" w:rsidR="00D60AE2" w:rsidRPr="00D60AE2" w:rsidRDefault="00D60AE2" w:rsidP="00637BFA">
            <w:pPr>
              <w:pStyle w:val="ResumeText"/>
            </w:pPr>
          </w:p>
        </w:tc>
      </w:tr>
      <w:tr w:rsidR="00422F3E" w14:paraId="7780B7AA" w14:textId="77777777" w:rsidTr="00392547">
        <w:tc>
          <w:tcPr>
            <w:tcW w:w="1980" w:type="dxa"/>
            <w:tcMar>
              <w:right w:w="475" w:type="dxa"/>
            </w:tcMar>
          </w:tcPr>
          <w:p w14:paraId="7BEF91C3" w14:textId="77777777" w:rsidR="00422F3E" w:rsidRDefault="00C85AF0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7534" w:type="dxa"/>
          </w:tcPr>
          <w:p w14:paraId="30B7DB7B" w14:textId="6E67457B" w:rsidR="00422F3E" w:rsidRDefault="003D08EC">
            <w:pPr>
              <w:pStyle w:val="Heading2"/>
              <w:outlineLvl w:val="1"/>
            </w:pPr>
            <w:r>
              <w:t>uNiveristy of tirana,</w:t>
            </w:r>
            <w:r w:rsidR="00AE46E1">
              <w:t xml:space="preserve"> </w:t>
            </w:r>
            <w:r>
              <w:t>faculty of engineering</w:t>
            </w:r>
          </w:p>
          <w:p w14:paraId="023A2C22" w14:textId="4F64F065" w:rsidR="003D08EC" w:rsidRDefault="003D08EC" w:rsidP="003D08EC">
            <w:pPr>
              <w:pStyle w:val="ResumeText"/>
            </w:pPr>
            <w:r>
              <w:t>Bachelor degree on department of hydrology engineering</w:t>
            </w:r>
            <w:r w:rsidR="00AE46E1">
              <w:t xml:space="preserve"> </w:t>
            </w:r>
            <w:r>
              <w:t>(2009-201</w:t>
            </w:r>
            <w:r w:rsidR="00547493">
              <w:t>3)</w:t>
            </w:r>
          </w:p>
          <w:p w14:paraId="281A65CF" w14:textId="03C6A953" w:rsidR="00547493" w:rsidRDefault="00547493" w:rsidP="003D08EC">
            <w:pPr>
              <w:pStyle w:val="ResumeText"/>
              <w:rPr>
                <w:b/>
                <w:bCs/>
              </w:rPr>
            </w:pPr>
            <w:r w:rsidRPr="00547493">
              <w:rPr>
                <w:b/>
                <w:bCs/>
              </w:rPr>
              <w:t>MEDITERRANEAN UNIVERSITY</w:t>
            </w:r>
            <w:r>
              <w:rPr>
                <w:b/>
                <w:bCs/>
              </w:rPr>
              <w:t>,</w:t>
            </w:r>
            <w:r w:rsidR="00AE46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TIRANA,</w:t>
            </w:r>
            <w:r w:rsidR="00AE46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ALBANIA</w:t>
            </w:r>
          </w:p>
          <w:p w14:paraId="480511F2" w14:textId="775A8DA5" w:rsidR="00547493" w:rsidRPr="00547493" w:rsidRDefault="00547493" w:rsidP="003D08EC">
            <w:pPr>
              <w:pStyle w:val="ResumeText"/>
            </w:pPr>
            <w:r>
              <w:t>Economic sciences</w:t>
            </w:r>
            <w:r w:rsidR="00AE46E1">
              <w:t xml:space="preserve"> </w:t>
            </w:r>
            <w:r>
              <w:t>(2015-2018)</w:t>
            </w:r>
          </w:p>
          <w:p w14:paraId="186BB80E" w14:textId="7BFA7457" w:rsidR="00422F3E" w:rsidRDefault="00422F3E">
            <w:pPr>
              <w:pStyle w:val="ResumeText"/>
            </w:pPr>
          </w:p>
        </w:tc>
      </w:tr>
      <w:tr w:rsidR="00422F3E" w14:paraId="57F7B5FD" w14:textId="77777777" w:rsidTr="00392547">
        <w:tc>
          <w:tcPr>
            <w:tcW w:w="1980" w:type="dxa"/>
            <w:tcMar>
              <w:right w:w="475" w:type="dxa"/>
            </w:tcMar>
          </w:tcPr>
          <w:p w14:paraId="2012F902" w14:textId="77777777" w:rsidR="00422F3E" w:rsidRDefault="00C85AF0">
            <w:pPr>
              <w:pStyle w:val="Heading1"/>
              <w:outlineLvl w:val="0"/>
            </w:pPr>
            <w:r>
              <w:t>Communication</w:t>
            </w:r>
          </w:p>
        </w:tc>
        <w:tc>
          <w:tcPr>
            <w:tcW w:w="7534" w:type="dxa"/>
          </w:tcPr>
          <w:p w14:paraId="12E78C22" w14:textId="303A2DF0" w:rsidR="00422F3E" w:rsidRDefault="00547493">
            <w:pPr>
              <w:pStyle w:val="ResumeText"/>
            </w:pPr>
            <w:r>
              <w:t xml:space="preserve">Good communication </w:t>
            </w:r>
            <w:proofErr w:type="spellStart"/>
            <w:r>
              <w:t>skil</w:t>
            </w:r>
            <w:r w:rsidR="006342FE">
              <w:t>l</w:t>
            </w:r>
            <w:r>
              <w:t>s</w:t>
            </w:r>
            <w:r w:rsidR="006342FE">
              <w:t>,b</w:t>
            </w:r>
            <w:r>
              <w:t>eing</w:t>
            </w:r>
            <w:proofErr w:type="spellEnd"/>
            <w:r>
              <w:t xml:space="preserve"> able to interact with the team </w:t>
            </w:r>
            <w:proofErr w:type="spellStart"/>
            <w:r>
              <w:t>members</w:t>
            </w:r>
            <w:r w:rsidR="006342FE">
              <w:t>,</w:t>
            </w:r>
            <w:r>
              <w:t>taking</w:t>
            </w:r>
            <w:proofErr w:type="spellEnd"/>
            <w:r>
              <w:t xml:space="preserve"> own initiative to improve</w:t>
            </w:r>
            <w:r w:rsidR="006342FE">
              <w:t xml:space="preserve"> </w:t>
            </w:r>
            <w:r>
              <w:t>fantastic team player but also excellent in individual tasks.</w:t>
            </w:r>
          </w:p>
        </w:tc>
      </w:tr>
    </w:tbl>
    <w:p w14:paraId="37AFD89E" w14:textId="77777777" w:rsidR="00422F3E" w:rsidRDefault="00422F3E"/>
    <w:sectPr w:rsidR="00422F3E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1355" w14:textId="77777777" w:rsidR="00F95836" w:rsidRDefault="00F95836">
      <w:pPr>
        <w:spacing w:after="0" w:line="240" w:lineRule="auto"/>
      </w:pPr>
      <w:r>
        <w:separator/>
      </w:r>
    </w:p>
  </w:endnote>
  <w:endnote w:type="continuationSeparator" w:id="0">
    <w:p w14:paraId="5D84B06F" w14:textId="77777777" w:rsidR="00F95836" w:rsidRDefault="00F9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E3DB" w14:textId="77777777" w:rsidR="00422F3E" w:rsidRDefault="00C85AF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565E" w14:textId="77777777" w:rsidR="00F95836" w:rsidRDefault="00F95836">
      <w:pPr>
        <w:spacing w:after="0" w:line="240" w:lineRule="auto"/>
      </w:pPr>
      <w:r>
        <w:separator/>
      </w:r>
    </w:p>
  </w:footnote>
  <w:footnote w:type="continuationSeparator" w:id="0">
    <w:p w14:paraId="04DB4FBA" w14:textId="77777777" w:rsidR="00F95836" w:rsidRDefault="00F95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8"/>
    <w:rsid w:val="0008208B"/>
    <w:rsid w:val="003723A7"/>
    <w:rsid w:val="00392547"/>
    <w:rsid w:val="003D08EC"/>
    <w:rsid w:val="00422F3E"/>
    <w:rsid w:val="00547493"/>
    <w:rsid w:val="006342FE"/>
    <w:rsid w:val="00637BFA"/>
    <w:rsid w:val="00647D9A"/>
    <w:rsid w:val="00727CD3"/>
    <w:rsid w:val="007D6731"/>
    <w:rsid w:val="008605F8"/>
    <w:rsid w:val="00890C25"/>
    <w:rsid w:val="008C690F"/>
    <w:rsid w:val="0093646E"/>
    <w:rsid w:val="009F5F9D"/>
    <w:rsid w:val="00AE46E1"/>
    <w:rsid w:val="00C84C88"/>
    <w:rsid w:val="00C85AF0"/>
    <w:rsid w:val="00CD2E16"/>
    <w:rsid w:val="00D60AE2"/>
    <w:rsid w:val="00D945FD"/>
    <w:rsid w:val="00F95836"/>
    <w:rsid w:val="00FC36F8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120C"/>
  <w15:chartTrackingRefBased/>
  <w15:docId w15:val="{108140D9-7FC0-44F3-95EC-E40295E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tf02835057_win32%20(1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 (1)</Template>
  <TotalTime>70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2020-10-14T15:58:00Z</dcterms:created>
  <dcterms:modified xsi:type="dcterms:W3CDTF">2022-02-26T14:18:00Z</dcterms:modified>
</cp:coreProperties>
</file>